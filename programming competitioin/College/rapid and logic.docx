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60005" w:rsidRPr="00290178" w:rsidRDefault="009A7E1E" w:rsidP="00474F74">
      <w:pPr>
        <w:spacing w:after="0"/>
        <w:jc w:val="center"/>
        <w:outlineLvl w:val="0"/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</w:pPr>
      <w:r w:rsidRPr="00290178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</w:rPr>
        <w:t>NEPAL COLLEGE OF INFORMATION TECHNOLOGY</w:t>
      </w:r>
    </w:p>
    <w:p w:rsidR="009A7E1E" w:rsidRPr="00290178" w:rsidRDefault="009A7E1E" w:rsidP="00474F74">
      <w:pPr>
        <w:spacing w:after="0"/>
        <w:jc w:val="center"/>
        <w:outlineLvl w:val="0"/>
        <w:rPr>
          <w:rFonts w:ascii="Times New Roman" w:hAnsi="Times New Roman" w:cs="Times New Roman"/>
          <w:noProof/>
          <w:color w:val="FFFFFF" w:themeColor="background1"/>
        </w:rPr>
      </w:pPr>
      <w:r w:rsidRPr="00290178">
        <w:rPr>
          <w:rFonts w:ascii="Times New Roman" w:hAnsi="Times New Roman" w:cs="Times New Roman"/>
          <w:noProof/>
          <w:color w:val="FFFFFF" w:themeColor="background1"/>
        </w:rPr>
        <w:t>Affiliated to POKHARA UNIVERSITY</w:t>
      </w:r>
    </w:p>
    <w:p w:rsidR="009A7E1E" w:rsidRPr="00290178" w:rsidRDefault="009A7E1E" w:rsidP="00474F74">
      <w:pPr>
        <w:spacing w:after="0"/>
        <w:jc w:val="center"/>
        <w:outlineLvl w:val="0"/>
        <w:rPr>
          <w:rFonts w:ascii="Times New Roman" w:hAnsi="Times New Roman" w:cs="Times New Roman"/>
          <w:noProof/>
          <w:color w:val="FFFFFF" w:themeColor="background1"/>
        </w:rPr>
      </w:pPr>
      <w:r w:rsidRPr="00290178">
        <w:rPr>
          <w:rFonts w:ascii="Times New Roman" w:hAnsi="Times New Roman" w:cs="Times New Roman"/>
          <w:noProof/>
          <w:color w:val="FFFFFF" w:themeColor="background1"/>
        </w:rPr>
        <w:t>Balkumari, Lalitpur, Nepal</w:t>
      </w:r>
    </w:p>
    <w:p w:rsidR="006D118E" w:rsidRPr="00290178" w:rsidRDefault="006D118E" w:rsidP="00474F74">
      <w:pPr>
        <w:spacing w:after="0"/>
        <w:jc w:val="center"/>
        <w:outlineLvl w:val="0"/>
        <w:rPr>
          <w:rFonts w:cs="Times New Roman"/>
          <w:b/>
          <w:color w:val="FFFFFF" w:themeColor="background1"/>
          <w:sz w:val="36"/>
          <w:szCs w:val="36"/>
        </w:rPr>
      </w:pPr>
      <w:r w:rsidRPr="00290178">
        <w:rPr>
          <w:rFonts w:cs="Times New Roman"/>
          <w:b/>
          <w:color w:val="FFFFFF" w:themeColor="background1"/>
          <w:sz w:val="36"/>
          <w:szCs w:val="36"/>
        </w:rPr>
        <w:t>NEXT 2019</w:t>
      </w: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Pr="00BC340C" w:rsidRDefault="00FA0468" w:rsidP="006D118E">
      <w:pPr>
        <w:spacing w:after="0"/>
        <w:ind w:left="7920" w:firstLine="7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74295</wp:posOffset>
                </wp:positionV>
                <wp:extent cx="5157470" cy="8453120"/>
                <wp:effectExtent l="10795" t="10795" r="13335" b="1333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7470" cy="845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AED" w:rsidRPr="00CC2AED" w:rsidRDefault="00365CA6" w:rsidP="00491B3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22</w:t>
                            </w:r>
                            <w:r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="00CC2AED"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="00CC2AED"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March</w:t>
                            </w:r>
                            <w:r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CC2AED" w:rsidRPr="00BA513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2019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8</w:t>
                            </w:r>
                            <w:r w:rsidRPr="002272F9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July 2019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To,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The Head </w:t>
                            </w:r>
                            <w:proofErr w:type="gramStart"/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of  Department</w:t>
                            </w:r>
                            <w:proofErr w:type="gramEnd"/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Department </w:t>
                            </w:r>
                            <w:proofErr w:type="gramStart"/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Computer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Engineering and Information Technology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proofErr w:type="gramStart"/>
                            <w:r w:rsidRPr="00BF76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Subject :</w:t>
                            </w:r>
                            <w:proofErr w:type="gramEnd"/>
                            <w:r w:rsidRPr="00BF76F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 Invita</w:t>
                            </w:r>
                            <w:r w:rsidR="007D64F2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tion for participation in” NEXT Programming Competition 2019”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Respected Sir/Madam,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We would like to take this chance to inform you that “N</w:t>
                            </w:r>
                            <w:r w:rsidR="00FF5EBA">
                              <w:rPr>
                                <w:rFonts w:ascii="Times New Roman" w:hAnsi="Times New Roman" w:cs="Times New Roman"/>
                              </w:rPr>
                              <w:t xml:space="preserve">EXT Organizing </w:t>
                            </w:r>
                            <w:proofErr w:type="gramStart"/>
                            <w:r w:rsidR="00FF5EBA">
                              <w:rPr>
                                <w:rFonts w:ascii="Times New Roman" w:hAnsi="Times New Roman" w:cs="Times New Roman"/>
                              </w:rPr>
                              <w:t>Committee(</w:t>
                            </w:r>
                            <w:proofErr w:type="gramEnd"/>
                            <w:r w:rsidR="00FF5EBA">
                              <w:rPr>
                                <w:rFonts w:ascii="Times New Roman" w:hAnsi="Times New Roman" w:cs="Times New Roman"/>
                              </w:rPr>
                              <w:t xml:space="preserve">NOC)” 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has organized a technical event </w:t>
                            </w:r>
                            <w:r w:rsidR="003808A3">
                              <w:rPr>
                                <w:rFonts w:ascii="Times New Roman" w:hAnsi="Times New Roman" w:cs="Times New Roman"/>
                                <w:b/>
                              </w:rPr>
                              <w:t>“NEXT(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  <w:b/>
                              </w:rPr>
                              <w:t>NCIT Expo on Technology)”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 for skill development and exposure of students. This event will be held </w:t>
                            </w:r>
                            <w:r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>on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18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  <w:vertAlign w:val="superscript"/>
                              </w:rPr>
                              <w:t>th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>,</w:t>
                            </w:r>
                            <w:r w:rsid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>19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  <w:vertAlign w:val="superscript"/>
                              </w:rPr>
                              <w:t>th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and 20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  <w:vertAlign w:val="superscript"/>
                              </w:rPr>
                              <w:t>th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of July,</w:t>
                            </w:r>
                            <w:r w:rsidR="007C3E8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FF5EBA" w:rsidRPr="00FF5EBA">
                              <w:rPr>
                                <w:rFonts w:ascii="Times New Roman" w:hAnsi="Times New Roman" w:cs="Times New Roman"/>
                                <w:b/>
                              </w:rPr>
                              <w:t>2019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 on the premises of NCIT. </w:t>
                            </w:r>
                          </w:p>
                          <w:p w:rsidR="00313462" w:rsidRDefault="00507183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Rapid Coding and Logic battle</w:t>
                            </w:r>
                            <w:r w:rsidR="006D3BB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are </w:t>
                            </w:r>
                            <w:r w:rsidR="006D3BBF" w:rsidRPr="00FE2B42">
                              <w:rPr>
                                <w:rFonts w:ascii="Times New Roman" w:hAnsi="Times New Roman" w:cs="Times New Roman"/>
                              </w:rPr>
                              <w:t>the events happening on NEXT at 18</w:t>
                            </w:r>
                            <w:r w:rsidR="006D3BBF" w:rsidRPr="00FE2B42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="006D3BBF" w:rsidRPr="00FE2B42">
                              <w:rPr>
                                <w:rFonts w:ascii="Times New Roman" w:hAnsi="Times New Roman" w:cs="Times New Roman"/>
                              </w:rPr>
                              <w:t xml:space="preserve"> 19</w:t>
                            </w:r>
                            <w:r w:rsidR="006D3BBF" w:rsidRPr="00FE2B42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of July respectively.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</w:rPr>
                              <w:t xml:space="preserve"> Rapid Coding is 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targete</w:t>
                            </w:r>
                            <w:r w:rsidR="00313462" w:rsidRP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1</w:t>
                            </w:r>
                            <w:r w:rsidR="00313462" w:rsidRP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2</w:t>
                            </w:r>
                            <w:r w:rsidR="00313462" w:rsidRP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students consist of 2 members in each group. Logic battle is targeted to 3</w:t>
                            </w:r>
                            <w:r w:rsidR="00313462" w:rsidRP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4</w:t>
                            </w:r>
                            <w:r w:rsidR="00313462" w:rsidRP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students consists of 3 members in each group. </w:t>
                            </w:r>
                            <w:r w:rsidR="006D3BBF" w:rsidRPr="003134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</w:t>
                            </w:r>
                            <w:r w:rsidR="006D3BBF">
                              <w:rPr>
                                <w:rFonts w:ascii="Times New Roman" w:hAnsi="Times New Roman" w:cs="Times New Roman"/>
                              </w:rPr>
                              <w:t xml:space="preserve"> are </w:t>
                            </w:r>
                            <w:proofErr w:type="gramStart"/>
                            <w:r w:rsidR="006D3BBF">
                              <w:rPr>
                                <w:rFonts w:ascii="Times New Roman" w:hAnsi="Times New Roman" w:cs="Times New Roman"/>
                              </w:rPr>
                              <w:t xml:space="preserve">expecting 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D3BBF">
                              <w:rPr>
                                <w:rFonts w:ascii="Times New Roman" w:hAnsi="Times New Roman" w:cs="Times New Roman"/>
                              </w:rPr>
                              <w:t>maximum</w:t>
                            </w:r>
                            <w:proofErr w:type="gramEnd"/>
                            <w:r w:rsidR="006D3BBF">
                              <w:rPr>
                                <w:rFonts w:ascii="Times New Roman" w:hAnsi="Times New Roman" w:cs="Times New Roman"/>
                              </w:rPr>
                              <w:t xml:space="preserve"> participation from your college as this competition is a golden chance fo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</w:rPr>
                              <w:t>r students to show their logical and  programming  skills</w:t>
                            </w:r>
                            <w:r w:rsidR="006D3BBF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We would like your de</w:t>
                            </w:r>
                            <w:r w:rsidR="00313462">
                              <w:rPr>
                                <w:rFonts w:ascii="Times New Roman" w:hAnsi="Times New Roman" w:cs="Times New Roman"/>
                              </w:rPr>
                              <w:t>partment to participate in the m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entioned programs going to be hel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 in the event. All the details</w:t>
                            </w:r>
                            <w:r w:rsidR="004739F0">
                              <w:rPr>
                                <w:rFonts w:ascii="Times New Roman" w:hAnsi="Times New Roman" w:cs="Times New Roman"/>
                              </w:rPr>
                              <w:t xml:space="preserve"> of the program</w:t>
                            </w: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4739F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 xml:space="preserve"> are attached with this letter.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76F7">
                              <w:rPr>
                                <w:rFonts w:ascii="Times New Roman" w:hAnsi="Times New Roman" w:cs="Times New Roman"/>
                              </w:rPr>
                              <w:t>Kind Regards,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E7C40" w:rsidRDefault="00FE7C40" w:rsidP="00FE7C40">
                            <w:pPr>
                              <w:pStyle w:val="BodyText"/>
                              <w:spacing w:line="288" w:lineRule="auto"/>
                            </w:pPr>
                            <w:proofErr w:type="spellStart"/>
                            <w:r>
                              <w:t>Er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Niranjan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Khakurel</w:t>
                            </w:r>
                            <w:proofErr w:type="spellEnd"/>
                            <w:r>
                              <w:t xml:space="preserve">                                                              </w:t>
                            </w:r>
                          </w:p>
                          <w:p w:rsidR="00FE7C40" w:rsidRDefault="00FE7C40" w:rsidP="00FE7C40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22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 xml:space="preserve">Principal                                                   </w:t>
                            </w:r>
                            <w:r w:rsidR="009743A8">
                              <w:rPr>
                                <w:b w:val="0"/>
                                <w:bCs w:val="0"/>
                              </w:rPr>
                              <w:t xml:space="preserve">                               </w:t>
                            </w: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D3BBF" w:rsidRPr="00BF76F7" w:rsidRDefault="006D3BBF" w:rsidP="006D3BB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D3BBF" w:rsidRDefault="006D3BBF" w:rsidP="006D3BBF"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D3BBF" w:rsidRDefault="006D3BBF" w:rsidP="006D3BBF"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D3BBF" w:rsidRDefault="006D3BBF" w:rsidP="006D3BBF"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C2AED" w:rsidRPr="00CC2AED" w:rsidRDefault="00CC2AED" w:rsidP="00CC2A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C2A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C2A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CC2AED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A5136" w:rsidRPr="00CC2AED" w:rsidRDefault="00BA5136" w:rsidP="0018764F">
                            <w:pPr>
                              <w:spacing w:after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8764F" w:rsidRDefault="0018764F" w:rsidP="0018764F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44.85pt;margin-top:5.85pt;width:406.1pt;height:66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" strokecolor="white [3212]">
                <v:textbox>
                  <w:txbxContent>
                    <w:p w:rsidR="00CC2AED" w:rsidRPr="00CC2AED" w:rsidRDefault="00365CA6" w:rsidP="00491B3C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BA5136">
                        <w:rPr>
                          <w:color w:val="FFFFFF" w:themeColor="background1"/>
                          <w:sz w:val="20"/>
                          <w:szCs w:val="20"/>
                        </w:rPr>
                        <w:t>22</w:t>
                      </w:r>
                      <w:r w:rsidRPr="00BA5136">
                        <w:rPr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="00CC2AED" w:rsidRPr="00BA5136">
                        <w:rPr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="00CC2AED" w:rsidRPr="00BA5136">
                        <w:rPr>
                          <w:color w:val="FFFFFF" w:themeColor="background1"/>
                          <w:sz w:val="20"/>
                          <w:szCs w:val="20"/>
                        </w:rPr>
                        <w:t>March</w:t>
                      </w:r>
                      <w:r w:rsidRPr="00BA5136">
                        <w:rPr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CC2AED" w:rsidRPr="00BA513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2019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Date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8</w:t>
                      </w:r>
                      <w:r w:rsidRPr="002272F9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July 2019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To,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The Head </w:t>
                      </w:r>
                      <w:proofErr w:type="gramStart"/>
                      <w:r w:rsidRPr="00BF76F7">
                        <w:rPr>
                          <w:rFonts w:ascii="Times New Roman" w:hAnsi="Times New Roman" w:cs="Times New Roman"/>
                        </w:rPr>
                        <w:t>of  Department</w:t>
                      </w:r>
                      <w:proofErr w:type="gramEnd"/>
                      <w:r w:rsidRPr="00BF76F7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Department </w:t>
                      </w:r>
                      <w:proofErr w:type="gramStart"/>
                      <w:r w:rsidRPr="00BF76F7">
                        <w:rPr>
                          <w:rFonts w:ascii="Times New Roman" w:hAnsi="Times New Roman" w:cs="Times New Roman"/>
                        </w:rPr>
                        <w:t xml:space="preserve">of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Computer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Engineering and Information Technology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proofErr w:type="gramStart"/>
                      <w:r w:rsidRPr="00BF76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Subject :</w:t>
                      </w:r>
                      <w:proofErr w:type="gramEnd"/>
                      <w:r w:rsidRPr="00BF76F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 Invita</w:t>
                      </w:r>
                      <w:r w:rsidR="007D64F2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tion for participation in” NEXT Programming Competition 2019”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Respected Sir/Madam,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We would like to take this chance to inform you that “N</w:t>
                      </w:r>
                      <w:r w:rsidR="00FF5EBA">
                        <w:rPr>
                          <w:rFonts w:ascii="Times New Roman" w:hAnsi="Times New Roman" w:cs="Times New Roman"/>
                        </w:rPr>
                        <w:t xml:space="preserve">EXT Organizing </w:t>
                      </w:r>
                      <w:proofErr w:type="gramStart"/>
                      <w:r w:rsidR="00FF5EBA">
                        <w:rPr>
                          <w:rFonts w:ascii="Times New Roman" w:hAnsi="Times New Roman" w:cs="Times New Roman"/>
                        </w:rPr>
                        <w:t>Committee(</w:t>
                      </w:r>
                      <w:proofErr w:type="gramEnd"/>
                      <w:r w:rsidR="00FF5EBA">
                        <w:rPr>
                          <w:rFonts w:ascii="Times New Roman" w:hAnsi="Times New Roman" w:cs="Times New Roman"/>
                        </w:rPr>
                        <w:t xml:space="preserve">NOC)” 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has organized a technical event </w:t>
                      </w:r>
                      <w:r w:rsidR="003808A3">
                        <w:rPr>
                          <w:rFonts w:ascii="Times New Roman" w:hAnsi="Times New Roman" w:cs="Times New Roman"/>
                          <w:b/>
                        </w:rPr>
                        <w:t>“NEXT(</w:t>
                      </w:r>
                      <w:r w:rsidRPr="00BF76F7">
                        <w:rPr>
                          <w:rFonts w:ascii="Times New Roman" w:hAnsi="Times New Roman" w:cs="Times New Roman"/>
                          <w:b/>
                        </w:rPr>
                        <w:t>NCIT Expo on Technology)”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 for skill development and exposure of students. This event will be held </w:t>
                      </w:r>
                      <w:r w:rsidRPr="00FF5EBA">
                        <w:rPr>
                          <w:rFonts w:ascii="Times New Roman" w:hAnsi="Times New Roman" w:cs="Times New Roman"/>
                          <w:b/>
                        </w:rPr>
                        <w:t>on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 xml:space="preserve"> 18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  <w:vertAlign w:val="superscript"/>
                        </w:rPr>
                        <w:t>th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>,</w:t>
                      </w:r>
                      <w:r w:rsidR="00FF5EBA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>19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  <w:vertAlign w:val="superscript"/>
                        </w:rPr>
                        <w:t>th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 xml:space="preserve"> and 20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  <w:vertAlign w:val="superscript"/>
                        </w:rPr>
                        <w:t>th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 xml:space="preserve"> of July,</w:t>
                      </w:r>
                      <w:r w:rsidR="007C3E82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FF5EBA" w:rsidRPr="00FF5EBA">
                        <w:rPr>
                          <w:rFonts w:ascii="Times New Roman" w:hAnsi="Times New Roman" w:cs="Times New Roman"/>
                          <w:b/>
                        </w:rPr>
                        <w:t>2019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 xml:space="preserve"> on the premises of NCIT. </w:t>
                      </w:r>
                    </w:p>
                    <w:p w:rsidR="00313462" w:rsidRDefault="00507183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Rapid Coding and Logic battle</w:t>
                      </w:r>
                      <w:r w:rsidR="006D3BB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are </w:t>
                      </w:r>
                      <w:r w:rsidR="006D3BBF" w:rsidRPr="00FE2B42">
                        <w:rPr>
                          <w:rFonts w:ascii="Times New Roman" w:hAnsi="Times New Roman" w:cs="Times New Roman"/>
                        </w:rPr>
                        <w:t>the events happening on NEXT at 18</w:t>
                      </w:r>
                      <w:r w:rsidR="006D3BBF" w:rsidRPr="00FE2B42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and</w:t>
                      </w:r>
                      <w:r w:rsidR="006D3BBF" w:rsidRPr="00FE2B42">
                        <w:rPr>
                          <w:rFonts w:ascii="Times New Roman" w:hAnsi="Times New Roman" w:cs="Times New Roman"/>
                        </w:rPr>
                        <w:t xml:space="preserve"> 19</w:t>
                      </w:r>
                      <w:r w:rsidR="006D3BBF" w:rsidRPr="00FE2B42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of July respectively.</w:t>
                      </w:r>
                      <w:r w:rsidR="00313462">
                        <w:rPr>
                          <w:rFonts w:ascii="Times New Roman" w:hAnsi="Times New Roman" w:cs="Times New Roman"/>
                        </w:rPr>
                        <w:t xml:space="preserve"> Rapid Coding is </w:t>
                      </w:r>
                      <w:r w:rsidR="00313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targete</w:t>
                      </w:r>
                      <w:r w:rsidR="00313462" w:rsidRPr="00313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313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1</w:t>
                      </w:r>
                      <w:r w:rsidR="00313462" w:rsidRPr="0031346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313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2</w:t>
                      </w:r>
                      <w:r w:rsidR="00313462" w:rsidRPr="0031346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="00313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students consist of 2 members in each group. Logic battle is targeted to 3</w:t>
                      </w:r>
                      <w:r w:rsidR="00313462" w:rsidRPr="0031346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="00313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4</w:t>
                      </w:r>
                      <w:r w:rsidR="00313462" w:rsidRPr="0031346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313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students consists of 3 members in each group. </w:t>
                      </w:r>
                      <w:r w:rsidR="006D3BBF" w:rsidRPr="003134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</w:t>
                      </w:r>
                      <w:r w:rsidR="006D3BBF">
                        <w:rPr>
                          <w:rFonts w:ascii="Times New Roman" w:hAnsi="Times New Roman" w:cs="Times New Roman"/>
                        </w:rPr>
                        <w:t xml:space="preserve"> are </w:t>
                      </w:r>
                      <w:proofErr w:type="gramStart"/>
                      <w:r w:rsidR="006D3BBF">
                        <w:rPr>
                          <w:rFonts w:ascii="Times New Roman" w:hAnsi="Times New Roman" w:cs="Times New Roman"/>
                        </w:rPr>
                        <w:t xml:space="preserve">expecting </w:t>
                      </w:r>
                      <w:r w:rsidR="0031346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D3BBF">
                        <w:rPr>
                          <w:rFonts w:ascii="Times New Roman" w:hAnsi="Times New Roman" w:cs="Times New Roman"/>
                        </w:rPr>
                        <w:t>maximum</w:t>
                      </w:r>
                      <w:proofErr w:type="gramEnd"/>
                      <w:r w:rsidR="006D3BBF">
                        <w:rPr>
                          <w:rFonts w:ascii="Times New Roman" w:hAnsi="Times New Roman" w:cs="Times New Roman"/>
                        </w:rPr>
                        <w:t xml:space="preserve"> participation from your college as this competition is a golden chance fo</w:t>
                      </w:r>
                      <w:r w:rsidR="00313462">
                        <w:rPr>
                          <w:rFonts w:ascii="Times New Roman" w:hAnsi="Times New Roman" w:cs="Times New Roman"/>
                        </w:rPr>
                        <w:t>r students to show their logical and  programming  skills</w:t>
                      </w:r>
                      <w:r w:rsidR="006D3BBF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We would like your de</w:t>
                      </w:r>
                      <w:r w:rsidR="00313462">
                        <w:rPr>
                          <w:rFonts w:ascii="Times New Roman" w:hAnsi="Times New Roman" w:cs="Times New Roman"/>
                        </w:rPr>
                        <w:t>partment to participate in the m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>entioned programs going to be hel</w:t>
                      </w:r>
                      <w:r>
                        <w:rPr>
                          <w:rFonts w:ascii="Times New Roman" w:hAnsi="Times New Roman" w:cs="Times New Roman"/>
                        </w:rPr>
                        <w:t>d in the event. All the details</w:t>
                      </w:r>
                      <w:r w:rsidR="004739F0">
                        <w:rPr>
                          <w:rFonts w:ascii="Times New Roman" w:hAnsi="Times New Roman" w:cs="Times New Roman"/>
                        </w:rPr>
                        <w:t xml:space="preserve"> of the program</w:t>
                      </w:r>
                      <w:r w:rsidRPr="00BF76F7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4739F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1" w:name="_GoBack"/>
                      <w:bookmarkEnd w:id="1"/>
                      <w:r w:rsidRPr="00BF76F7">
                        <w:rPr>
                          <w:rFonts w:ascii="Times New Roman" w:hAnsi="Times New Roman" w:cs="Times New Roman"/>
                        </w:rPr>
                        <w:t xml:space="preserve"> are attached with this letter.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F76F7">
                        <w:rPr>
                          <w:rFonts w:ascii="Times New Roman" w:hAnsi="Times New Roman" w:cs="Times New Roman"/>
                        </w:rPr>
                        <w:t>Kind Regards,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FE7C40" w:rsidRDefault="00FE7C40" w:rsidP="00FE7C40">
                      <w:pPr>
                        <w:pStyle w:val="BodyText"/>
                        <w:spacing w:line="288" w:lineRule="auto"/>
                      </w:pPr>
                      <w:proofErr w:type="spellStart"/>
                      <w:r>
                        <w:t>Er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Niranjan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Khakurel</w:t>
                      </w:r>
                      <w:proofErr w:type="spellEnd"/>
                      <w:r>
                        <w:t xml:space="preserve">                                                              </w:t>
                      </w:r>
                    </w:p>
                    <w:p w:rsidR="00FE7C40" w:rsidRDefault="00FE7C40" w:rsidP="00FE7C40">
                      <w:pPr>
                        <w:pStyle w:val="Heading2"/>
                        <w:rPr>
                          <w:b w:val="0"/>
                          <w:bCs w:val="0"/>
                          <w:sz w:val="22"/>
                        </w:rPr>
                      </w:pPr>
                      <w:r>
                        <w:rPr>
                          <w:b w:val="0"/>
                          <w:bCs w:val="0"/>
                        </w:rPr>
                        <w:t xml:space="preserve">Principal                                                   </w:t>
                      </w:r>
                      <w:r w:rsidR="009743A8">
                        <w:rPr>
                          <w:b w:val="0"/>
                          <w:bCs w:val="0"/>
                        </w:rPr>
                        <w:t xml:space="preserve">                               </w:t>
                      </w: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6D3BBF" w:rsidRPr="00BF76F7" w:rsidRDefault="006D3BBF" w:rsidP="006D3BB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6D3BBF" w:rsidRDefault="006D3BBF" w:rsidP="006D3BBF"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6D3BBF" w:rsidRDefault="006D3BBF" w:rsidP="006D3BBF"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6D3BBF" w:rsidRDefault="006D3BBF" w:rsidP="006D3BBF"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CC2AED" w:rsidRPr="00CC2AED" w:rsidRDefault="00CC2AED" w:rsidP="00CC2AED">
                      <w:pPr>
                        <w:rPr>
                          <w:sz w:val="20"/>
                          <w:szCs w:val="20"/>
                        </w:rPr>
                      </w:pPr>
                      <w:r w:rsidRPr="00CC2AED">
                        <w:rPr>
                          <w:sz w:val="20"/>
                          <w:szCs w:val="20"/>
                        </w:rPr>
                        <w:tab/>
                      </w:r>
                      <w:r w:rsidRPr="00CC2AED">
                        <w:rPr>
                          <w:sz w:val="20"/>
                          <w:szCs w:val="20"/>
                        </w:rPr>
                        <w:tab/>
                      </w:r>
                      <w:r w:rsidRPr="00CC2AED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BA5136" w:rsidRPr="00CC2AED" w:rsidRDefault="00BA5136" w:rsidP="0018764F">
                      <w:pPr>
                        <w:spacing w:after="120"/>
                        <w:rPr>
                          <w:sz w:val="20"/>
                          <w:szCs w:val="20"/>
                        </w:rPr>
                      </w:pPr>
                    </w:p>
                    <w:p w:rsidR="0018764F" w:rsidRDefault="0018764F" w:rsidP="0018764F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20955</wp:posOffset>
                </wp:positionV>
                <wp:extent cx="1968500" cy="8298180"/>
                <wp:effectExtent l="9525" t="5080" r="12700" b="1206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829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2FC" w:rsidRPr="00290178" w:rsidRDefault="00313462" w:rsidP="0029017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27.75pt;margin-top:1.65pt;width:155pt;height:65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" strokecolor="white [3212]">
                <v:textbox>
                  <w:txbxContent>
                    <w:p w:rsidR="005072FC" w:rsidRPr="00290178" w:rsidRDefault="00313462" w:rsidP="0029017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D118E" w:rsidRPr="00BC340C" w:rsidRDefault="006D118E" w:rsidP="00474F74">
      <w:pPr>
        <w:spacing w:after="0"/>
        <w:ind w:left="720"/>
        <w:rPr>
          <w:rFonts w:cs="Times New Roman"/>
          <w:sz w:val="24"/>
          <w:szCs w:val="24"/>
        </w:rPr>
      </w:pPr>
    </w:p>
    <w:p w:rsidR="006D118E" w:rsidRPr="00BC340C" w:rsidRDefault="006D118E" w:rsidP="00474F74">
      <w:pPr>
        <w:spacing w:after="0"/>
        <w:ind w:left="720"/>
        <w:rPr>
          <w:rFonts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474F74">
      <w:pPr>
        <w:spacing w:after="0"/>
        <w:ind w:left="2970" w:hanging="36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118E" w:rsidRDefault="006D118E" w:rsidP="006D11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6E5" w:rsidRPr="006D118E" w:rsidRDefault="006D118E" w:rsidP="000026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195E">
        <w:rPr>
          <w:rFonts w:ascii="Times New Roman" w:hAnsi="Times New Roman" w:cs="Times New Roman"/>
          <w:sz w:val="24"/>
          <w:szCs w:val="24"/>
        </w:rPr>
        <w:tab/>
      </w:r>
    </w:p>
    <w:p w:rsidR="006D118E" w:rsidRPr="006D118E" w:rsidRDefault="00FA0468" w:rsidP="006D11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707390</wp:posOffset>
                </wp:positionV>
                <wp:extent cx="701675" cy="0"/>
                <wp:effectExtent l="12065" t="10795" r="10160" b="8255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153.2pt;margin-top:55.7pt;width:55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"/>
            </w:pict>
          </mc:Fallback>
        </mc:AlternateContent>
      </w:r>
    </w:p>
    <w:sectPr w:rsidR="006D118E" w:rsidRPr="006D118E" w:rsidSect="006D118E">
      <w:pgSz w:w="11907" w:h="16839" w:code="9"/>
      <w:pgMar w:top="720" w:right="720" w:bottom="720" w:left="720" w:header="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7ED" w:rsidRDefault="003F07ED" w:rsidP="00402AF6">
      <w:pPr>
        <w:spacing w:after="0" w:line="240" w:lineRule="auto"/>
      </w:pPr>
      <w:r>
        <w:separator/>
      </w:r>
    </w:p>
  </w:endnote>
  <w:endnote w:type="continuationSeparator" w:id="0">
    <w:p w:rsidR="003F07ED" w:rsidRDefault="003F07ED" w:rsidP="0040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7ED" w:rsidRDefault="003F07ED" w:rsidP="00402AF6">
      <w:pPr>
        <w:spacing w:after="0" w:line="240" w:lineRule="auto"/>
      </w:pPr>
      <w:r>
        <w:separator/>
      </w:r>
    </w:p>
  </w:footnote>
  <w:footnote w:type="continuationSeparator" w:id="0">
    <w:p w:rsidR="003F07ED" w:rsidRDefault="003F07ED" w:rsidP="00402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14c62,#d816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BA"/>
    <w:rsid w:val="000026E5"/>
    <w:rsid w:val="00030CA4"/>
    <w:rsid w:val="000C4942"/>
    <w:rsid w:val="001033F3"/>
    <w:rsid w:val="0011748D"/>
    <w:rsid w:val="0012110C"/>
    <w:rsid w:val="0018764F"/>
    <w:rsid w:val="001B508C"/>
    <w:rsid w:val="001E68EA"/>
    <w:rsid w:val="0024624A"/>
    <w:rsid w:val="00290178"/>
    <w:rsid w:val="002A6507"/>
    <w:rsid w:val="00313462"/>
    <w:rsid w:val="0036195E"/>
    <w:rsid w:val="00365CA6"/>
    <w:rsid w:val="0037607C"/>
    <w:rsid w:val="003808A3"/>
    <w:rsid w:val="0039261B"/>
    <w:rsid w:val="003D6B26"/>
    <w:rsid w:val="003F07ED"/>
    <w:rsid w:val="00402AF6"/>
    <w:rsid w:val="0042319E"/>
    <w:rsid w:val="004350DA"/>
    <w:rsid w:val="00450DE6"/>
    <w:rsid w:val="004661AD"/>
    <w:rsid w:val="00467625"/>
    <w:rsid w:val="004739F0"/>
    <w:rsid w:val="00474F74"/>
    <w:rsid w:val="00480712"/>
    <w:rsid w:val="004874CF"/>
    <w:rsid w:val="00491B3C"/>
    <w:rsid w:val="004A716A"/>
    <w:rsid w:val="00507183"/>
    <w:rsid w:val="005072FC"/>
    <w:rsid w:val="005638B8"/>
    <w:rsid w:val="005C0846"/>
    <w:rsid w:val="005E30C2"/>
    <w:rsid w:val="00660005"/>
    <w:rsid w:val="00696CA8"/>
    <w:rsid w:val="006A6404"/>
    <w:rsid w:val="006C1CFA"/>
    <w:rsid w:val="006D118E"/>
    <w:rsid w:val="006D14B5"/>
    <w:rsid w:val="006D3BBF"/>
    <w:rsid w:val="00773C23"/>
    <w:rsid w:val="007C3E82"/>
    <w:rsid w:val="007D64F2"/>
    <w:rsid w:val="007F125D"/>
    <w:rsid w:val="007F59D3"/>
    <w:rsid w:val="008850F3"/>
    <w:rsid w:val="008D6368"/>
    <w:rsid w:val="008F4C95"/>
    <w:rsid w:val="00961F4C"/>
    <w:rsid w:val="009743A8"/>
    <w:rsid w:val="009A7E1E"/>
    <w:rsid w:val="009B7DEA"/>
    <w:rsid w:val="009E0E5B"/>
    <w:rsid w:val="009E6006"/>
    <w:rsid w:val="00AB5505"/>
    <w:rsid w:val="00B02EE9"/>
    <w:rsid w:val="00B86258"/>
    <w:rsid w:val="00BA5136"/>
    <w:rsid w:val="00BC340C"/>
    <w:rsid w:val="00C00B14"/>
    <w:rsid w:val="00C34AE9"/>
    <w:rsid w:val="00C42561"/>
    <w:rsid w:val="00C62AEB"/>
    <w:rsid w:val="00CC0761"/>
    <w:rsid w:val="00CC2AED"/>
    <w:rsid w:val="00CD0516"/>
    <w:rsid w:val="00CF72E4"/>
    <w:rsid w:val="00D059CE"/>
    <w:rsid w:val="00D1155C"/>
    <w:rsid w:val="00D276C6"/>
    <w:rsid w:val="00D30512"/>
    <w:rsid w:val="00DB10A5"/>
    <w:rsid w:val="00E16175"/>
    <w:rsid w:val="00E21822"/>
    <w:rsid w:val="00E24785"/>
    <w:rsid w:val="00E30B29"/>
    <w:rsid w:val="00E818A7"/>
    <w:rsid w:val="00EE646D"/>
    <w:rsid w:val="00F201DB"/>
    <w:rsid w:val="00FA0468"/>
    <w:rsid w:val="00FE7C40"/>
    <w:rsid w:val="00FF5C9B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14c62,#d8165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7C4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F6"/>
  </w:style>
  <w:style w:type="paragraph" w:styleId="Footer">
    <w:name w:val="footer"/>
    <w:basedOn w:val="Normal"/>
    <w:link w:val="FooterChar"/>
    <w:uiPriority w:val="99"/>
    <w:unhideWhenUsed/>
    <w:rsid w:val="0040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6"/>
  </w:style>
  <w:style w:type="character" w:styleId="PlaceholderText">
    <w:name w:val="Placeholder Text"/>
    <w:basedOn w:val="DefaultParagraphFont"/>
    <w:uiPriority w:val="99"/>
    <w:semiHidden/>
    <w:rsid w:val="006D118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07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4F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E7C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FE7C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E7C4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7C4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F6"/>
  </w:style>
  <w:style w:type="paragraph" w:styleId="Footer">
    <w:name w:val="footer"/>
    <w:basedOn w:val="Normal"/>
    <w:link w:val="FooterChar"/>
    <w:uiPriority w:val="99"/>
    <w:unhideWhenUsed/>
    <w:rsid w:val="0040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6"/>
  </w:style>
  <w:style w:type="character" w:styleId="PlaceholderText">
    <w:name w:val="Placeholder Text"/>
    <w:basedOn w:val="DefaultParagraphFont"/>
    <w:uiPriority w:val="99"/>
    <w:semiHidden/>
    <w:rsid w:val="006D118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076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4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4F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E7C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FE7C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FE7C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it\Desktop\yesmaprrintga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70BC-7314-4460-90A5-F057F03B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yesmaprrintgaram</Template>
  <TotalTime>12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Ncit</dc:creator>
  <cp:lastModifiedBy>Mohan Dhakal</cp:lastModifiedBy>
  <cp:revision>6</cp:revision>
  <cp:lastPrinted>2019-07-08T03:30:00Z</cp:lastPrinted>
  <dcterms:created xsi:type="dcterms:W3CDTF">2019-07-09T06:15:00Z</dcterms:created>
  <dcterms:modified xsi:type="dcterms:W3CDTF">2019-07-09T09:33:00Z</dcterms:modified>
</cp:coreProperties>
</file>