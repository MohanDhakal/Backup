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60005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</w:pPr>
      <w:r w:rsidRPr="00290178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w:t>NEPAL COLLEGE OF INFORMATION TECHNOLOGY</w:t>
      </w:r>
    </w:p>
    <w:p w:rsidR="009A7E1E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noProof/>
          <w:color w:val="FFFFFF" w:themeColor="background1"/>
        </w:rPr>
      </w:pPr>
      <w:r w:rsidRPr="00290178">
        <w:rPr>
          <w:rFonts w:ascii="Times New Roman" w:hAnsi="Times New Roman" w:cs="Times New Roman"/>
          <w:noProof/>
          <w:color w:val="FFFFFF" w:themeColor="background1"/>
        </w:rPr>
        <w:t>Affiliated to POKHARA UNIVERSITY</w:t>
      </w:r>
    </w:p>
    <w:p w:rsidR="009A7E1E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noProof/>
          <w:color w:val="FFFFFF" w:themeColor="background1"/>
        </w:rPr>
      </w:pPr>
      <w:r w:rsidRPr="00290178">
        <w:rPr>
          <w:rFonts w:ascii="Times New Roman" w:hAnsi="Times New Roman" w:cs="Times New Roman"/>
          <w:noProof/>
          <w:color w:val="FFFFFF" w:themeColor="background1"/>
        </w:rPr>
        <w:t>Balkumari, Lalitpur, Nepal</w:t>
      </w:r>
    </w:p>
    <w:p w:rsidR="006D118E" w:rsidRPr="00290178" w:rsidRDefault="006D118E" w:rsidP="00474F74">
      <w:pPr>
        <w:spacing w:after="0"/>
        <w:jc w:val="center"/>
        <w:outlineLvl w:val="0"/>
        <w:rPr>
          <w:rFonts w:cs="Times New Roman"/>
          <w:b/>
          <w:color w:val="FFFFFF" w:themeColor="background1"/>
          <w:sz w:val="36"/>
          <w:szCs w:val="36"/>
        </w:rPr>
      </w:pPr>
      <w:r w:rsidRPr="00290178">
        <w:rPr>
          <w:rFonts w:cs="Times New Roman"/>
          <w:b/>
          <w:color w:val="FFFFFF" w:themeColor="background1"/>
          <w:sz w:val="36"/>
          <w:szCs w:val="36"/>
        </w:rPr>
        <w:t>NEXT 2019</w:t>
      </w: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Pr="00BC340C" w:rsidRDefault="00435A25" w:rsidP="006D118E">
      <w:pPr>
        <w:spacing w:after="0"/>
        <w:ind w:left="7920" w:firstLine="7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74295</wp:posOffset>
                </wp:positionV>
                <wp:extent cx="5157470" cy="8453120"/>
                <wp:effectExtent l="10795" t="10795" r="13335" b="1333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845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AED" w:rsidRPr="00CC2AED" w:rsidRDefault="00365CA6" w:rsidP="00491B3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March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Date : </w:t>
                            </w:r>
                            <w:r w:rsidR="00D557A6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Pr="002272F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July 2019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To,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The Head of  Department,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Computer Engineering and Information Technology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Subject : Invitation for participation in “NEXT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Hackathon 2019”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Respected Sir/Madam,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We would like to take this chance to inform you that “N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 xml:space="preserve">EXT Organizing Committee(NOC)” 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has organized a technical event 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  <w:b/>
                              </w:rPr>
                              <w:t>“NEXT ( NCIT Expo on Technology)”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for skill development and exposure of students. This event will be held </w:t>
                            </w:r>
                            <w:r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on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18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19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and 20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of July,</w:t>
                            </w:r>
                            <w:r w:rsidR="005105A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2019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on the premises of NCIT. </w:t>
                            </w:r>
                          </w:p>
                          <w:p w:rsidR="006D3BBF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B42">
                              <w:rPr>
                                <w:rFonts w:ascii="Times New Roman" w:hAnsi="Times New Roman" w:cs="Times New Roman"/>
                                <w:b/>
                              </w:rPr>
                              <w:t>NEXT Hackathon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</w:rPr>
                              <w:t>is one of the major events happening on NEXT at 18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</w:rPr>
                              <w:t>, 19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</w:rPr>
                              <w:t xml:space="preserve"> and 20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00FE2B42">
                              <w:rPr>
                                <w:rFonts w:ascii="Times New Roman" w:hAnsi="Times New Roman" w:cs="Times New Roman"/>
                              </w:rPr>
                              <w:t xml:space="preserve"> of July.</w:t>
                            </w:r>
                            <w:r w:rsidR="005105A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We are expecting maximum participation from your college as this competition is a golden chance for students to work on their ideas. 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>A group in this competition consists</w:t>
                            </w:r>
                            <w:r w:rsidR="005105AB">
                              <w:rPr>
                                <w:rFonts w:ascii="Times New Roman" w:hAnsi="Times New Roman" w:cs="Times New Roman"/>
                              </w:rPr>
                              <w:t xml:space="preserve"> of maximum 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>four members.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We would like your department to parti</w:t>
                            </w:r>
                            <w:r w:rsidR="00444431">
                              <w:rPr>
                                <w:rFonts w:ascii="Times New Roman" w:hAnsi="Times New Roman" w:cs="Times New Roman"/>
                              </w:rPr>
                              <w:t>cipate in the mentioned program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going to be hel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 in the event. All the details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r w:rsidR="00491EFA">
                              <w:rPr>
                                <w:rFonts w:ascii="Times New Roman" w:hAnsi="Times New Roman" w:cs="Times New Roman"/>
                              </w:rPr>
                              <w:t xml:space="preserve"> the program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are attached with this letter.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Kind Regards,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3BBF" w:rsidRPr="00887999" w:rsidRDefault="00887999" w:rsidP="006D3BBF">
                            <w:pPr>
                              <w:spacing w:after="1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63F7">
                              <w:rPr>
                                <w:sz w:val="24"/>
                                <w:szCs w:val="24"/>
                              </w:rPr>
                              <w:t xml:space="preserve">Er. </w:t>
                            </w:r>
                            <w:r w:rsidRPr="00887999">
                              <w:rPr>
                                <w:sz w:val="24"/>
                                <w:szCs w:val="24"/>
                              </w:rPr>
                              <w:t xml:space="preserve">Niranjan Khakurel </w:t>
                            </w:r>
                          </w:p>
                          <w:p w:rsidR="00887999" w:rsidRPr="00887999" w:rsidRDefault="00887999" w:rsidP="00887999">
                            <w:pPr>
                              <w:spacing w:after="1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87999">
                              <w:rPr>
                                <w:sz w:val="24"/>
                                <w:szCs w:val="24"/>
                              </w:rPr>
                              <w:t xml:space="preserve"> Principal,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7999">
                              <w:rPr>
                                <w:sz w:val="24"/>
                                <w:szCs w:val="24"/>
                              </w:rPr>
                              <w:t xml:space="preserve">NCIT </w:t>
                            </w:r>
                          </w:p>
                          <w:p w:rsidR="006D3BBF" w:rsidRDefault="006D3BBF" w:rsidP="006D3BBF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D3BBF" w:rsidRDefault="006D3BBF" w:rsidP="006D3BBF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C2AED" w:rsidRPr="00CC2AED" w:rsidRDefault="00CC2AED" w:rsidP="00CC2A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Pr="00CC2AED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764F" w:rsidRDefault="0018764F" w:rsidP="0018764F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44.85pt;margin-top:5.85pt;width:406.1pt;height:66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" strokecolor="white [3212]">
                <v:textbox>
                  <w:txbxContent>
                    <w:p w:rsidR="00CC2AED" w:rsidRPr="00CC2AED" w:rsidRDefault="00365CA6" w:rsidP="00491B3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March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2019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Date : </w:t>
                      </w:r>
                      <w:r w:rsidR="00D557A6">
                        <w:rPr>
                          <w:rFonts w:ascii="Times New Roman" w:hAnsi="Times New Roman" w:cs="Times New Roman"/>
                        </w:rPr>
                        <w:t>10</w:t>
                      </w:r>
                      <w:bookmarkStart w:id="1" w:name="_GoBack"/>
                      <w:bookmarkEnd w:id="1"/>
                      <w:r w:rsidRPr="002272F9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July 2019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To,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The Head of  Department,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Computer Engineering and Information Technology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Subject : Invitation for participation in “NEXT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Hackathon 2019”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Respected Sir/Madam,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We would like to take this chance to inform you that “N</w:t>
                      </w:r>
                      <w:r w:rsidR="00FF5EBA">
                        <w:rPr>
                          <w:rFonts w:ascii="Times New Roman" w:hAnsi="Times New Roman" w:cs="Times New Roman"/>
                        </w:rPr>
                        <w:t xml:space="preserve">EXT Organizing Committee(NOC)” 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has organized a technical event </w:t>
                      </w:r>
                      <w:r w:rsidRPr="00BF76F7">
                        <w:rPr>
                          <w:rFonts w:ascii="Times New Roman" w:hAnsi="Times New Roman" w:cs="Times New Roman"/>
                          <w:b/>
                        </w:rPr>
                        <w:t>“NEXT ( NCIT Expo on Technology)”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for skill development and exposure of students. This event will be held </w:t>
                      </w:r>
                      <w:r w:rsidRPr="00FF5EBA">
                        <w:rPr>
                          <w:rFonts w:ascii="Times New Roman" w:hAnsi="Times New Roman" w:cs="Times New Roman"/>
                          <w:b/>
                        </w:rPr>
                        <w:t>on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18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  <w:r w:rsidR="00FF5EB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19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and 20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of July,</w:t>
                      </w:r>
                      <w:r w:rsidR="005105A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2019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on the premises of NCIT. </w:t>
                      </w:r>
                    </w:p>
                    <w:p w:rsidR="006D3BBF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B42">
                        <w:rPr>
                          <w:rFonts w:ascii="Times New Roman" w:hAnsi="Times New Roman" w:cs="Times New Roman"/>
                          <w:b/>
                        </w:rPr>
                        <w:t>NEXT Hackathon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FE2B42">
                        <w:rPr>
                          <w:rFonts w:ascii="Times New Roman" w:hAnsi="Times New Roman" w:cs="Times New Roman"/>
                        </w:rPr>
                        <w:t>is one of the major events happening on NEXT at 18</w:t>
                      </w:r>
                      <w:r w:rsidRPr="00FE2B4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Pr="00FE2B42">
                        <w:rPr>
                          <w:rFonts w:ascii="Times New Roman" w:hAnsi="Times New Roman" w:cs="Times New Roman"/>
                        </w:rPr>
                        <w:t>, 19</w:t>
                      </w:r>
                      <w:r w:rsidRPr="00FE2B4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Pr="00FE2B42">
                        <w:rPr>
                          <w:rFonts w:ascii="Times New Roman" w:hAnsi="Times New Roman" w:cs="Times New Roman"/>
                        </w:rPr>
                        <w:t xml:space="preserve"> and 20</w:t>
                      </w:r>
                      <w:r w:rsidRPr="00FE2B4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Pr="00FE2B42">
                        <w:rPr>
                          <w:rFonts w:ascii="Times New Roman" w:hAnsi="Times New Roman" w:cs="Times New Roman"/>
                        </w:rPr>
                        <w:t xml:space="preserve"> of July.</w:t>
                      </w:r>
                      <w:r w:rsidR="005105A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We are expecting maximum participation from your college as this competition is a golden chance for students to work on their ideas. </w:t>
                      </w:r>
                      <w:r w:rsidR="00FF5EBA">
                        <w:rPr>
                          <w:rFonts w:ascii="Times New Roman" w:hAnsi="Times New Roman" w:cs="Times New Roman"/>
                        </w:rPr>
                        <w:t>A group in this competition consists</w:t>
                      </w:r>
                      <w:r w:rsidR="005105AB">
                        <w:rPr>
                          <w:rFonts w:ascii="Times New Roman" w:hAnsi="Times New Roman" w:cs="Times New Roman"/>
                        </w:rPr>
                        <w:t xml:space="preserve"> of maximum </w:t>
                      </w:r>
                      <w:r w:rsidR="00FF5EBA">
                        <w:rPr>
                          <w:rFonts w:ascii="Times New Roman" w:hAnsi="Times New Roman" w:cs="Times New Roman"/>
                        </w:rPr>
                        <w:t>four members.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We would like your department to parti</w:t>
                      </w:r>
                      <w:r w:rsidR="00444431">
                        <w:rPr>
                          <w:rFonts w:ascii="Times New Roman" w:hAnsi="Times New Roman" w:cs="Times New Roman"/>
                        </w:rPr>
                        <w:t>cipate in the mentioned program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going to be hel</w:t>
                      </w:r>
                      <w:r>
                        <w:rPr>
                          <w:rFonts w:ascii="Times New Roman" w:hAnsi="Times New Roman" w:cs="Times New Roman"/>
                        </w:rPr>
                        <w:t>d in the event. All the details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r w:rsidR="00491EFA">
                        <w:rPr>
                          <w:rFonts w:ascii="Times New Roman" w:hAnsi="Times New Roman" w:cs="Times New Roman"/>
                        </w:rPr>
                        <w:t xml:space="preserve"> the program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are attached with this letter.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Kind Regards,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6D3BBF" w:rsidRPr="00887999" w:rsidRDefault="00887999" w:rsidP="006D3BBF">
                      <w:pPr>
                        <w:spacing w:after="1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63F7">
                        <w:rPr>
                          <w:sz w:val="24"/>
                          <w:szCs w:val="24"/>
                        </w:rPr>
                        <w:t xml:space="preserve">Er. </w:t>
                      </w:r>
                      <w:r w:rsidRPr="00887999">
                        <w:rPr>
                          <w:sz w:val="24"/>
                          <w:szCs w:val="24"/>
                        </w:rPr>
                        <w:t xml:space="preserve">Niranjan Khakurel </w:t>
                      </w:r>
                    </w:p>
                    <w:p w:rsidR="00887999" w:rsidRPr="00887999" w:rsidRDefault="00887999" w:rsidP="00887999">
                      <w:pPr>
                        <w:spacing w:after="120"/>
                        <w:jc w:val="both"/>
                        <w:rPr>
                          <w:sz w:val="24"/>
                          <w:szCs w:val="24"/>
                        </w:rPr>
                      </w:pPr>
                      <w:r w:rsidRPr="00887999">
                        <w:rPr>
                          <w:sz w:val="24"/>
                          <w:szCs w:val="24"/>
                        </w:rPr>
                        <w:t xml:space="preserve"> Principal,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87999">
                        <w:rPr>
                          <w:sz w:val="24"/>
                          <w:szCs w:val="24"/>
                        </w:rPr>
                        <w:t xml:space="preserve">NCIT </w:t>
                      </w:r>
                    </w:p>
                    <w:p w:rsidR="006D3BBF" w:rsidRDefault="006D3BBF" w:rsidP="006D3BBF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6D3BBF" w:rsidRDefault="006D3BBF" w:rsidP="006D3BBF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CC2AED" w:rsidRPr="00CC2AED" w:rsidRDefault="00CC2AED" w:rsidP="00CC2AED">
                      <w:pPr>
                        <w:rPr>
                          <w:sz w:val="20"/>
                          <w:szCs w:val="20"/>
                        </w:rPr>
                      </w:pP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Pr="00CC2AED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18764F" w:rsidRDefault="0018764F" w:rsidP="0018764F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20955</wp:posOffset>
                </wp:positionV>
                <wp:extent cx="1968500" cy="8298180"/>
                <wp:effectExtent l="9525" t="5080" r="12700" b="1206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829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2FC" w:rsidRPr="00290178" w:rsidRDefault="005072FC" w:rsidP="00290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27.75pt;margin-top:1.65pt;width:155pt;height:6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" strokecolor="white [3212]">
                <v:textbox>
                  <w:txbxContent>
                    <w:p w:rsidR="005072FC" w:rsidRPr="00290178" w:rsidRDefault="005072FC" w:rsidP="00290178"/>
                  </w:txbxContent>
                </v:textbox>
              </v:shape>
            </w:pict>
          </mc:Fallback>
        </mc:AlternateContent>
      </w:r>
    </w:p>
    <w:p w:rsidR="006D118E" w:rsidRPr="00BC340C" w:rsidRDefault="006D118E" w:rsidP="00474F74">
      <w:pPr>
        <w:spacing w:after="0"/>
        <w:ind w:left="720"/>
        <w:rPr>
          <w:rFonts w:cs="Times New Roman"/>
          <w:sz w:val="24"/>
          <w:szCs w:val="24"/>
        </w:rPr>
      </w:pPr>
    </w:p>
    <w:p w:rsidR="006D118E" w:rsidRPr="00BC340C" w:rsidRDefault="006D118E" w:rsidP="00474F74">
      <w:pPr>
        <w:spacing w:after="0"/>
        <w:ind w:left="720"/>
        <w:rPr>
          <w:rFonts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474F74">
      <w:pPr>
        <w:spacing w:after="0"/>
        <w:ind w:left="2970" w:hanging="36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6E5" w:rsidRPr="006D118E" w:rsidRDefault="006D118E" w:rsidP="00002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95E">
        <w:rPr>
          <w:rFonts w:ascii="Times New Roman" w:hAnsi="Times New Roman" w:cs="Times New Roman"/>
          <w:sz w:val="24"/>
          <w:szCs w:val="24"/>
        </w:rPr>
        <w:tab/>
      </w:r>
    </w:p>
    <w:p w:rsidR="006D118E" w:rsidRPr="006D118E" w:rsidRDefault="00435A25" w:rsidP="006D11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707390</wp:posOffset>
                </wp:positionV>
                <wp:extent cx="807085" cy="0"/>
                <wp:effectExtent l="12065" t="10795" r="9525" b="8255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5.45pt;margin-top:55.7pt;width:63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y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"/>
            </w:pict>
          </mc:Fallback>
        </mc:AlternateContent>
      </w:r>
    </w:p>
    <w:sectPr w:rsidR="006D118E" w:rsidRPr="006D118E" w:rsidSect="006D118E">
      <w:pgSz w:w="11907" w:h="16839" w:code="9"/>
      <w:pgMar w:top="720" w:right="720" w:bottom="720" w:left="720" w:header="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EAF" w:rsidRDefault="001E5EAF" w:rsidP="00402AF6">
      <w:pPr>
        <w:spacing w:after="0" w:line="240" w:lineRule="auto"/>
      </w:pPr>
      <w:r>
        <w:separator/>
      </w:r>
    </w:p>
  </w:endnote>
  <w:endnote w:type="continuationSeparator" w:id="0">
    <w:p w:rsidR="001E5EAF" w:rsidRDefault="001E5EAF" w:rsidP="0040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EAF" w:rsidRDefault="001E5EAF" w:rsidP="00402AF6">
      <w:pPr>
        <w:spacing w:after="0" w:line="240" w:lineRule="auto"/>
      </w:pPr>
      <w:r>
        <w:separator/>
      </w:r>
    </w:p>
  </w:footnote>
  <w:footnote w:type="continuationSeparator" w:id="0">
    <w:p w:rsidR="001E5EAF" w:rsidRDefault="001E5EAF" w:rsidP="00402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14c62,#d816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BA"/>
    <w:rsid w:val="000026E5"/>
    <w:rsid w:val="000205D0"/>
    <w:rsid w:val="00030CA4"/>
    <w:rsid w:val="000C4942"/>
    <w:rsid w:val="001033F3"/>
    <w:rsid w:val="0011748D"/>
    <w:rsid w:val="0012110C"/>
    <w:rsid w:val="0018764F"/>
    <w:rsid w:val="001B508C"/>
    <w:rsid w:val="001C43FB"/>
    <w:rsid w:val="001E5EAF"/>
    <w:rsid w:val="001E68EA"/>
    <w:rsid w:val="0024624A"/>
    <w:rsid w:val="00290178"/>
    <w:rsid w:val="002A6507"/>
    <w:rsid w:val="0036195E"/>
    <w:rsid w:val="00365CA6"/>
    <w:rsid w:val="00374EA0"/>
    <w:rsid w:val="0037607C"/>
    <w:rsid w:val="0039261B"/>
    <w:rsid w:val="003D6B26"/>
    <w:rsid w:val="00402AF6"/>
    <w:rsid w:val="0042319E"/>
    <w:rsid w:val="004350DA"/>
    <w:rsid w:val="00435A25"/>
    <w:rsid w:val="00444431"/>
    <w:rsid w:val="00450DE6"/>
    <w:rsid w:val="004661AD"/>
    <w:rsid w:val="00467625"/>
    <w:rsid w:val="00474F74"/>
    <w:rsid w:val="00480712"/>
    <w:rsid w:val="004874CF"/>
    <w:rsid w:val="00491B3C"/>
    <w:rsid w:val="00491EFA"/>
    <w:rsid w:val="00493389"/>
    <w:rsid w:val="004A716A"/>
    <w:rsid w:val="005072FC"/>
    <w:rsid w:val="005105AB"/>
    <w:rsid w:val="005638B8"/>
    <w:rsid w:val="005C0846"/>
    <w:rsid w:val="005E30C2"/>
    <w:rsid w:val="00660005"/>
    <w:rsid w:val="00696CA8"/>
    <w:rsid w:val="006A6404"/>
    <w:rsid w:val="006C1CFA"/>
    <w:rsid w:val="006D118E"/>
    <w:rsid w:val="006D14B5"/>
    <w:rsid w:val="006D3BBF"/>
    <w:rsid w:val="00773C23"/>
    <w:rsid w:val="007F59D3"/>
    <w:rsid w:val="008850F3"/>
    <w:rsid w:val="00887999"/>
    <w:rsid w:val="008D6368"/>
    <w:rsid w:val="008F4C95"/>
    <w:rsid w:val="00961F4C"/>
    <w:rsid w:val="009A7E1E"/>
    <w:rsid w:val="009B7DEA"/>
    <w:rsid w:val="009E0E5B"/>
    <w:rsid w:val="009E6006"/>
    <w:rsid w:val="00AB5505"/>
    <w:rsid w:val="00B02EE9"/>
    <w:rsid w:val="00B86258"/>
    <w:rsid w:val="00BA5136"/>
    <w:rsid w:val="00BC340C"/>
    <w:rsid w:val="00C00B14"/>
    <w:rsid w:val="00C34AE9"/>
    <w:rsid w:val="00C42561"/>
    <w:rsid w:val="00C62AEB"/>
    <w:rsid w:val="00CC0761"/>
    <w:rsid w:val="00CC2AED"/>
    <w:rsid w:val="00CD0516"/>
    <w:rsid w:val="00D059CE"/>
    <w:rsid w:val="00D1155C"/>
    <w:rsid w:val="00D276C6"/>
    <w:rsid w:val="00D557A6"/>
    <w:rsid w:val="00DB10A5"/>
    <w:rsid w:val="00E16175"/>
    <w:rsid w:val="00E21822"/>
    <w:rsid w:val="00E24785"/>
    <w:rsid w:val="00E30B29"/>
    <w:rsid w:val="00E818A7"/>
    <w:rsid w:val="00EE646D"/>
    <w:rsid w:val="00F163F7"/>
    <w:rsid w:val="00F201DB"/>
    <w:rsid w:val="00FE7C40"/>
    <w:rsid w:val="00FF5C9B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14c62,#d8165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C4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F6"/>
  </w:style>
  <w:style w:type="paragraph" w:styleId="Footer">
    <w:name w:val="footer"/>
    <w:basedOn w:val="Normal"/>
    <w:link w:val="Foot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6"/>
  </w:style>
  <w:style w:type="character" w:styleId="PlaceholderText">
    <w:name w:val="Placeholder Text"/>
    <w:basedOn w:val="DefaultParagraphFont"/>
    <w:uiPriority w:val="99"/>
    <w:semiHidden/>
    <w:rsid w:val="006D118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0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4F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E7C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FE7C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7C4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C4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F6"/>
  </w:style>
  <w:style w:type="paragraph" w:styleId="Footer">
    <w:name w:val="footer"/>
    <w:basedOn w:val="Normal"/>
    <w:link w:val="Foot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6"/>
  </w:style>
  <w:style w:type="character" w:styleId="PlaceholderText">
    <w:name w:val="Placeholder Text"/>
    <w:basedOn w:val="DefaultParagraphFont"/>
    <w:uiPriority w:val="99"/>
    <w:semiHidden/>
    <w:rsid w:val="006D118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0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4F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E7C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FE7C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7C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it\Desktop\yesmaprrintga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AACE-A6F9-4179-807F-C0CCB5E6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yesmaprrintgaram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Mohan Dhakal</cp:lastModifiedBy>
  <cp:revision>34</cp:revision>
  <cp:lastPrinted>2019-07-08T03:30:00Z</cp:lastPrinted>
  <dcterms:created xsi:type="dcterms:W3CDTF">2019-07-09T05:59:00Z</dcterms:created>
  <dcterms:modified xsi:type="dcterms:W3CDTF">2019-07-09T09:49:00Z</dcterms:modified>
</cp:coreProperties>
</file>